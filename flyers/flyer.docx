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FA5" w:rsidRDefault="007E6A24" w:rsidP="00CD7FA5">
      <w:pPr>
        <w:pStyle w:val="StyleCenturyGothic24ptBoldIndigoCentered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0" o:spid="_x0000_s1030" type="#_x0000_t202" style="position:absolute;left:0;text-align:left;margin-left:487.75pt;margin-top:693.5pt;width:95pt;height:40.6pt;rotation:90;z-index:251655680;visibility:visible;mso-wrap-style:square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" filled="f" fillcolor="black" stroked="f" strokeweight="0" insetpen="t">
            <o:lock v:ext="edit" shapetype="t"/>
            <v:textbox style="layout-flow:vertical" inset="2.85pt,2.85pt,2.85pt,2.85pt">
              <w:txbxContent>
                <w:p w:rsidR="00C02B38" w:rsidRDefault="00C02B38" w:rsidP="00CD7FA5">
                  <w:pPr>
                    <w:pStyle w:val="BodyText2"/>
                  </w:pPr>
                  <w:r>
                    <w:t>Search engine</w:t>
                  </w:r>
                </w:p>
                <w:p w:rsidR="00C02B38" w:rsidRDefault="00C02B38" w:rsidP="00CD7FA5">
                  <w:pPr>
                    <w:pStyle w:val="BodyText2"/>
                  </w:pPr>
                  <w:r>
                    <w:t>duckduckgo.com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29" o:spid="_x0000_s1031" type="#_x0000_t202" style="position:absolute;left:0;text-align:left;margin-left:433.75pt;margin-top:693.5pt;width:95pt;height:40.6pt;rotation:90;z-index:251654656;visibility:visible;mso-wrap-style:square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" filled="f" fillcolor="black" stroked="f" strokeweight="0" insetpen="t">
            <o:lock v:ext="edit" shapetype="t"/>
            <v:textbox style="layout-flow:vertical" inset="2.85pt,2.85pt,2.85pt,2.85pt">
              <w:txbxContent>
                <w:p w:rsidR="00C02B38" w:rsidRDefault="00C02B38" w:rsidP="00C02B38">
                  <w:pPr>
                    <w:pStyle w:val="BodyText2"/>
                  </w:pPr>
                  <w:r>
                    <w:t>Search engine</w:t>
                  </w:r>
                </w:p>
                <w:p w:rsidR="00C02B38" w:rsidRDefault="00C02B38" w:rsidP="00C02B38">
                  <w:pPr>
                    <w:pStyle w:val="BodyText2"/>
                  </w:pPr>
                  <w:r>
                    <w:t>duckduckgo.com</w:t>
                  </w:r>
                </w:p>
                <w:p w:rsidR="00CD7FA5" w:rsidRPr="00391E7A" w:rsidRDefault="00CD7FA5" w:rsidP="00B007CB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28" o:spid="_x0000_s1032" type="#_x0000_t202" style="position:absolute;left:0;text-align:left;margin-left:379.75pt;margin-top:693.5pt;width:95pt;height:40.6pt;rotation:90;z-index:251653632;visibility:visible;mso-wrap-style:square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" filled="f" fillcolor="black" stroked="f" strokeweight="0" insetpen="t">
            <o:lock v:ext="edit" shapetype="t"/>
            <v:textbox style="layout-flow:vertical" inset="2.85pt,2.85pt,2.85pt,2.85pt">
              <w:txbxContent>
                <w:p w:rsidR="00C02B38" w:rsidRDefault="00C02B38" w:rsidP="00C02B38">
                  <w:pPr>
                    <w:pStyle w:val="BodyText2"/>
                  </w:pPr>
                  <w:r>
                    <w:t>Search engine</w:t>
                  </w:r>
                </w:p>
                <w:p w:rsidR="00C02B38" w:rsidRDefault="00C02B38" w:rsidP="00C02B38">
                  <w:pPr>
                    <w:pStyle w:val="BodyText2"/>
                  </w:pPr>
                  <w:r>
                    <w:t>duckduckgo.com</w:t>
                  </w:r>
                </w:p>
                <w:p w:rsidR="00CD7FA5" w:rsidRDefault="00CD7FA5" w:rsidP="00B007CB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27" o:spid="_x0000_s1033" type="#_x0000_t202" style="position:absolute;left:0;text-align:left;margin-left:325.75pt;margin-top:693.5pt;width:95pt;height:40.6pt;rotation:90;z-index:251652608;visibility:visible;mso-wrap-style:square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" filled="f" fillcolor="black" stroked="f" strokeweight="0" insetpen="t">
            <o:lock v:ext="edit" shapetype="t"/>
            <v:textbox style="layout-flow:vertical" inset="2.85pt,2.85pt,2.85pt,2.85pt">
              <w:txbxContent>
                <w:p w:rsidR="00C02B38" w:rsidRDefault="00C02B38" w:rsidP="00C02B38">
                  <w:pPr>
                    <w:pStyle w:val="BodyText2"/>
                  </w:pPr>
                  <w:r>
                    <w:t>Search engine</w:t>
                  </w:r>
                </w:p>
                <w:p w:rsidR="00C02B38" w:rsidRDefault="00C02B38" w:rsidP="00C02B38">
                  <w:pPr>
                    <w:pStyle w:val="BodyText2"/>
                  </w:pPr>
                  <w:r>
                    <w:t>duckduckgo.com</w:t>
                  </w:r>
                </w:p>
                <w:p w:rsidR="00CD7FA5" w:rsidRDefault="00CD7FA5" w:rsidP="00CD7FA5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26" o:spid="_x0000_s1034" type="#_x0000_t202" style="position:absolute;left:0;text-align:left;margin-left:271.75pt;margin-top:693.5pt;width:95pt;height:40.6pt;rotation:90;z-index:251651584;visibility:visible;mso-wrap-style:square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" filled="f" fillcolor="black" stroked="f" strokeweight="0" insetpen="t">
            <o:lock v:ext="edit" shapetype="t"/>
            <v:textbox style="layout-flow:vertical" inset="2.85pt,2.85pt,2.85pt,2.85pt">
              <w:txbxContent>
                <w:p w:rsidR="00C02B38" w:rsidRDefault="00C02B38" w:rsidP="00C02B38">
                  <w:pPr>
                    <w:pStyle w:val="BodyText2"/>
                  </w:pPr>
                  <w:r>
                    <w:t>Search engine</w:t>
                  </w:r>
                </w:p>
                <w:p w:rsidR="00C02B38" w:rsidRDefault="00C02B38" w:rsidP="00C02B38">
                  <w:pPr>
                    <w:pStyle w:val="BodyText2"/>
                  </w:pPr>
                  <w:r>
                    <w:t>duckduckgo.com</w:t>
                  </w:r>
                </w:p>
                <w:p w:rsidR="00CD7FA5" w:rsidRDefault="00CD7FA5" w:rsidP="00B007CB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22" o:spid="_x0000_s1038" type="#_x0000_t202" style="position:absolute;left:0;text-align:left;margin-left:55.7pt;margin-top:693.55pt;width:95pt;height:40.45pt;rotation:90;z-index:251647488;visibility:visible;mso-wrap-style:square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" filled="f" fillcolor="black" stroked="f" strokeweight="0" insetpen="t">
            <o:lock v:ext="edit" shapetype="t"/>
            <v:textbox style="layout-flow:vertical" inset="2.85pt,2.85pt,2.85pt,2.85pt">
              <w:txbxContent>
                <w:p w:rsidR="00C02B38" w:rsidRDefault="00C02B38" w:rsidP="00C02B38">
                  <w:pPr>
                    <w:pStyle w:val="BodyText2"/>
                  </w:pPr>
                  <w:r>
                    <w:t>Search engine</w:t>
                  </w:r>
                </w:p>
                <w:p w:rsidR="00C02B38" w:rsidRDefault="00C02B38" w:rsidP="00C02B38">
                  <w:pPr>
                    <w:pStyle w:val="BodyText2"/>
                  </w:pPr>
                  <w:r>
                    <w:t>duckduckgo.com</w:t>
                  </w:r>
                </w:p>
                <w:p w:rsidR="00CD7FA5" w:rsidRDefault="00CD7FA5" w:rsidP="00B007CB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25" o:spid="_x0000_s1035" type="#_x0000_t202" style="position:absolute;left:0;text-align:left;margin-left:217.75pt;margin-top:693.5pt;width:95pt;height:40.6pt;rotation:90;z-index:251650560;visibility:visible;mso-wrap-style:square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" filled="f" fillcolor="black" stroked="f" strokeweight="0" insetpen="t">
            <o:lock v:ext="edit" shapetype="t"/>
            <v:textbox style="layout-flow:vertical" inset="2.85pt,2.85pt,2.85pt,2.85pt">
              <w:txbxContent>
                <w:p w:rsidR="00C02B38" w:rsidRDefault="00C02B38" w:rsidP="00C02B38">
                  <w:pPr>
                    <w:pStyle w:val="BodyText2"/>
                  </w:pPr>
                  <w:r>
                    <w:t>Search engine</w:t>
                  </w:r>
                </w:p>
                <w:p w:rsidR="00C02B38" w:rsidRDefault="00C02B38" w:rsidP="00C02B38">
                  <w:pPr>
                    <w:pStyle w:val="BodyText2"/>
                  </w:pPr>
                  <w:r>
                    <w:t>duckduckgo.com</w:t>
                  </w:r>
                </w:p>
                <w:p w:rsidR="00CD7FA5" w:rsidRDefault="00CD7FA5" w:rsidP="00CD7FA5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24" o:spid="_x0000_s1036" type="#_x0000_t202" style="position:absolute;left:0;text-align:left;margin-left:163.75pt;margin-top:693.5pt;width:95pt;height:40.6pt;rotation:90;z-index:251649536;visibility:visible;mso-wrap-style:square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" filled="f" fillcolor="black" stroked="f" strokeweight="0" insetpen="t">
            <o:lock v:ext="edit" shapetype="t"/>
            <v:textbox style="layout-flow:vertical" inset="2.85pt,2.85pt,2.85pt,2.85pt">
              <w:txbxContent>
                <w:p w:rsidR="00C02B38" w:rsidRDefault="00C02B38" w:rsidP="00C02B38">
                  <w:pPr>
                    <w:pStyle w:val="BodyText2"/>
                  </w:pPr>
                  <w:r>
                    <w:t>Search engine</w:t>
                  </w:r>
                </w:p>
                <w:p w:rsidR="00C02B38" w:rsidRDefault="00C02B38" w:rsidP="00C02B38">
                  <w:pPr>
                    <w:pStyle w:val="BodyText2"/>
                  </w:pPr>
                  <w:r>
                    <w:t>duckduckgo.com</w:t>
                  </w:r>
                </w:p>
                <w:p w:rsidR="00CD7FA5" w:rsidRDefault="00CD7FA5" w:rsidP="00B007CB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23" o:spid="_x0000_s1037" type="#_x0000_t202" style="position:absolute;left:0;text-align:left;margin-left:112.15pt;margin-top:695.9pt;width:95pt;height:35.8pt;rotation:90;z-index:251648512;visibility:visible;mso-wrap-style:square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" filled="f" fillcolor="black" stroked="f" strokeweight="0" insetpen="t">
            <o:lock v:ext="edit" shapetype="t"/>
            <v:textbox style="layout-flow:vertical" inset="2.85pt,2.85pt,2.85pt,2.85pt">
              <w:txbxContent>
                <w:p w:rsidR="00C02B38" w:rsidRDefault="00C02B38" w:rsidP="00C02B38">
                  <w:pPr>
                    <w:pStyle w:val="BodyText2"/>
                  </w:pPr>
                  <w:r>
                    <w:t>Search engine</w:t>
                  </w:r>
                </w:p>
                <w:p w:rsidR="00C02B38" w:rsidRDefault="00C02B38" w:rsidP="00C02B38">
                  <w:pPr>
                    <w:pStyle w:val="BodyText2"/>
                  </w:pPr>
                  <w:r>
                    <w:t>duckduckgo.com</w:t>
                  </w:r>
                </w:p>
                <w:p w:rsidR="00CD7FA5" w:rsidRDefault="00CD7FA5" w:rsidP="00CD7FA5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21" o:spid="_x0000_s1039" type="#_x0000_t202" style="position:absolute;left:0;text-align:left;margin-left:9.1pt;margin-top:697.15pt;width:95pt;height:33.25pt;rotation:90;z-index:251646464;visibility:visible;mso-wrap-style:square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" filled="f" fillcolor="black" stroked="f" strokeweight="0" insetpen="t">
            <o:lock v:ext="edit" shapetype="t"/>
            <v:textbox style="layout-flow:vertical" inset="2.85pt,2.85pt,2.85pt,2.85pt">
              <w:txbxContent>
                <w:p w:rsidR="00C02B38" w:rsidRDefault="00C02B38" w:rsidP="00C02B38">
                  <w:pPr>
                    <w:pStyle w:val="BodyText2"/>
                  </w:pPr>
                  <w:r>
                    <w:t>Search engine</w:t>
                  </w:r>
                </w:p>
                <w:p w:rsidR="00C02B38" w:rsidRDefault="00C02B38" w:rsidP="00C02B38">
                  <w:pPr>
                    <w:pStyle w:val="BodyText2"/>
                  </w:pPr>
                  <w:r>
                    <w:t>duckduckgo.com</w:t>
                  </w:r>
                </w:p>
                <w:p w:rsidR="00CD7FA5" w:rsidRPr="00B007CB" w:rsidRDefault="00CD7FA5" w:rsidP="00CD7FA5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41" o:spid="_x0000_s1027" type="#_x0000_t202" style="position:absolute;left:0;text-align:left;margin-left:73.45pt;margin-top:434.25pt;width:460.5pt;height:57.75pt;z-index:251666944;visibility:visible;mso-wrap-style:square;mso-width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" filled="f" stroked="f" strokeweight="0" insetpen="t">
            <o:lock v:ext="edit" shapetype="t"/>
            <v:textbox inset="0,0,0,0">
              <w:txbxContent>
                <w:p w:rsidR="00191A89" w:rsidRPr="00191A89" w:rsidRDefault="00191A89" w:rsidP="00191A89">
                  <w:pPr>
                    <w:pStyle w:val="Heading1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A better search engine</w:t>
                  </w:r>
                </w:p>
              </w:txbxContent>
            </v:textbox>
            <w10:wrap anchorx="page" anchory="page"/>
          </v:shape>
        </w:pict>
      </w:r>
      <w:r w:rsidR="00086813">
        <w:rPr>
          <w:noProof/>
        </w:rPr>
        <w:pict>
          <v:shape id="Text Box 40" o:spid="_x0000_s1026" type="#_x0000_t202" style="position:absolute;left:0;text-align:left;margin-left:57.7pt;margin-top:524.8pt;width:510.9pt;height:25.3pt;z-index:25166592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" filled="f" stroked="f" strokeweight="0" insetpen="t">
            <o:lock v:ext="edit" shapetype="t"/>
            <v:textbox style="mso-fit-shape-to-text:t" inset="2.85pt,2.85pt,2.85pt,2.85pt">
              <w:txbxContent>
                <w:p w:rsidR="00CD7FA5" w:rsidRPr="00191A89" w:rsidRDefault="00191A89" w:rsidP="00CD7FA5">
                  <w:pPr>
                    <w:pStyle w:val="Heading3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at </w:t>
                  </w:r>
                  <w:r w:rsidRPr="00191A89">
                    <w:rPr>
                      <w:color w:val="auto"/>
                    </w:rPr>
                    <w:t>DuckDuckGo.com</w:t>
                  </w:r>
                </w:p>
              </w:txbxContent>
            </v:textbox>
            <w10:wrap anchorx="page" anchory="page"/>
          </v:shape>
        </w:pict>
      </w:r>
      <w:r w:rsidR="00191A89">
        <w:rPr>
          <w:noProof/>
        </w:rPr>
        <w:drawing>
          <wp:anchor distT="36576" distB="36576" distL="36576" distR="36576" simplePos="0" relativeHeight="251673088" behindDoc="0" locked="0" layoutInCell="1" allowOverlap="1">
            <wp:simplePos x="0" y="0"/>
            <wp:positionH relativeFrom="column">
              <wp:posOffset>48895</wp:posOffset>
            </wp:positionH>
            <wp:positionV relativeFrom="paragraph">
              <wp:posOffset>190500</wp:posOffset>
            </wp:positionV>
            <wp:extent cx="5476875" cy="3620770"/>
            <wp:effectExtent l="0" t="0" r="9525" b="0"/>
            <wp:wrapSquare wrapText="bothSides"/>
            <wp:docPr id="31" name="Picture 31" descr="C:\Users\yegg\Desktop\fl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egg\Desktop\fly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6813">
        <w:rPr>
          <w:noProof/>
        </w:rPr>
        <w:pict>
          <v:shape id="_x0000_s1028" type="#_x0000_t202" style="position:absolute;left:0;text-align:left;margin-left:48.7pt;margin-top:492pt;width:510.9pt;height:25.3pt;z-index:25167206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" filled="f" stroked="f" strokeweight="0" insetpen="t">
            <o:lock v:ext="edit" shapetype="t"/>
            <v:textbox style="mso-fit-shape-to-text:t" inset="2.85pt,2.85pt,2.85pt,2.85pt">
              <w:txbxContent>
                <w:p w:rsidR="00191A89" w:rsidRPr="00191A89" w:rsidRDefault="00191A89" w:rsidP="00191A89">
                  <w:pPr>
                    <w:pStyle w:val="Heading3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w/ Zero-click Info, more privacy, less spam, and more...</w:t>
                  </w:r>
                </w:p>
              </w:txbxContent>
            </v:textbox>
            <w10:wrap anchorx="page" anchory="page"/>
          </v:shape>
        </w:pict>
      </w:r>
      <w:r w:rsidR="00086813">
        <w:rPr>
          <w:noProof/>
        </w:rPr>
        <w:pict>
          <v:roundrect id="AutoShape 46" o:spid="_x0000_s1049" style="position:absolute;left:0;text-align:left;margin-left:49pt;margin-top:614pt;width:514.8pt;height:5.3pt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" fillcolor="#090" strokeweight=".25pt">
            <w10:wrap anchorx="page" anchory="page"/>
          </v:roundrect>
        </w:pict>
      </w:r>
      <w:r w:rsidR="00086813">
        <w:rPr>
          <w:noProof/>
        </w:rPr>
        <w:pict>
          <v:shape id="Text Box 20" o:spid="_x0000_s1029" type="#_x0000_t202" style="position:absolute;left:0;text-align:left;margin-left:198.1pt;margin-top:208.5pt;width:216.3pt;height:126.2pt;z-index:2516454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" filled="f" stroked="f">
            <v:textbox style="mso-fit-shape-to-text:t">
              <w:txbxContent>
                <w:p w:rsidR="00CD7FA5" w:rsidRPr="00CA3F4C" w:rsidRDefault="00CD7FA5" w:rsidP="00CD7FA5"/>
              </w:txbxContent>
            </v:textbox>
            <w10:wrap anchorx="page" anchory="page"/>
          </v:shape>
        </w:pict>
      </w:r>
      <w:r w:rsidR="00086813">
        <w:rPr>
          <w:noProof/>
        </w:rPr>
        <w:pict>
          <v:line id="Line 36" o:spid="_x0000_s1048" style="position:absolute;left:0;text-align:left;z-index:25166182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52.95pt,650.95pt" to="352.95pt,7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" strokecolor="#036" strokeweight=".25pt">
            <v:stroke dashstyle="dash"/>
            <v:shadow color="#ccc"/>
            <w10:wrap anchorx="page" anchory="page"/>
          </v:line>
        </w:pict>
      </w:r>
      <w:r w:rsidR="00086813">
        <w:rPr>
          <w:noProof/>
        </w:rPr>
        <w:pict>
          <v:line id="Line 35" o:spid="_x0000_s1047" style="position:absolute;left:0;text-align:lef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298.95pt,650.95pt" to="298.95pt,7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" strokecolor="#036" strokeweight=".25pt">
            <v:stroke dashstyle="dash"/>
            <v:shadow color="#ccc"/>
            <w10:wrap anchorx="page" anchory="page"/>
          </v:line>
        </w:pict>
      </w:r>
      <w:r w:rsidR="00086813">
        <w:rPr>
          <w:noProof/>
        </w:rPr>
        <w:pict>
          <v:line id="Line 34" o:spid="_x0000_s1046" style="position:absolute;left:0;text-align:left;z-index:25165977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244.95pt,650.95pt" to="244.95pt,7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" strokecolor="#036" strokeweight=".25pt">
            <v:stroke dashstyle="dash"/>
            <v:shadow color="#ccc"/>
            <w10:wrap anchorx="page" anchory="page"/>
          </v:line>
        </w:pict>
      </w:r>
      <w:r w:rsidR="00086813">
        <w:rPr>
          <w:noProof/>
        </w:rPr>
        <w:pict>
          <v:line id="Line 33" o:spid="_x0000_s1045" style="position:absolute;left:0;text-align:left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90.95pt,650.95pt" to="190.95pt,7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" strokecolor="#036" strokeweight=".25pt">
            <v:stroke dashstyle="dash"/>
            <v:shadow color="#ccc"/>
            <w10:wrap anchorx="page" anchory="page"/>
          </v:line>
        </w:pict>
      </w:r>
      <w:r w:rsidR="00086813">
        <w:rPr>
          <w:noProof/>
        </w:rPr>
        <w:pict>
          <v:line id="Line 32" o:spid="_x0000_s1044" style="position:absolute;left:0;text-align:lef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36.95pt,650.95pt" to="136.95pt,7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" strokecolor="#036" strokeweight=".25pt">
            <v:stroke dashstyle="dash"/>
            <v:shadow color="#ccc"/>
            <w10:wrap anchorx="page" anchory="page"/>
          </v:line>
        </w:pict>
      </w:r>
      <w:r w:rsidR="00086813">
        <w:rPr>
          <w:noProof/>
        </w:rPr>
        <w:pict>
          <v:line id="Line 31" o:spid="_x0000_s1043" style="position:absolute;left:0;text-align:lef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82.95pt,650.95pt" to="82.95pt,7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" strokecolor="#036" strokeweight=".25pt">
            <v:stroke dashstyle="dash"/>
            <v:shadow color="#ccc"/>
            <w10:wrap anchorx="page" anchory="page"/>
          </v:line>
        </w:pict>
      </w:r>
      <w:r w:rsidR="00086813">
        <w:rPr>
          <w:noProof/>
        </w:rPr>
        <w:pict>
          <v:line id="Line 39" o:spid="_x0000_s1042" style="position:absolute;left:0;text-align:left;z-index:2516648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514.95pt,650.95pt" to="514.95pt,7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" strokecolor="#036" strokeweight=".25pt">
            <v:stroke dashstyle="dash"/>
            <v:shadow color="#ccc"/>
            <w10:wrap anchorx="page" anchory="page"/>
          </v:line>
        </w:pict>
      </w:r>
      <w:r w:rsidR="00086813">
        <w:rPr>
          <w:noProof/>
        </w:rPr>
        <w:pict>
          <v:line id="Line 38" o:spid="_x0000_s1041" style="position:absolute;left:0;text-align:left;z-index:25166387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460.95pt,650.95pt" to="460.95pt,7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" strokecolor="#036" strokeweight=".25pt">
            <v:stroke dashstyle="dash"/>
            <v:shadow color="#ccc"/>
            <w10:wrap anchorx="page" anchory="page"/>
          </v:line>
        </w:pict>
      </w:r>
      <w:r w:rsidR="00086813">
        <w:rPr>
          <w:noProof/>
        </w:rPr>
        <w:pict>
          <v:line id="Line 37" o:spid="_x0000_s1040" style="position:absolute;left:0;text-align:left;z-index:25166284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406.95pt,650.95pt" to="406.95pt,7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" strokecolor="#036" strokeweight=".25pt">
            <v:stroke dashstyle="dash"/>
            <v:shadow color="#ccc"/>
            <w10:wrap anchorx="page" anchory="page"/>
          </v:line>
        </w:pict>
      </w:r>
    </w:p>
    <w:sectPr w:rsidR="00CD7FA5" w:rsidSect="000868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F195F"/>
    <w:multiLevelType w:val="hybridMultilevel"/>
    <w:tmpl w:val="F926C158"/>
    <w:lvl w:ilvl="0" w:tplc="099C1B0A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99"/>
        <w:sz w:val="20"/>
        <w:szCs w:val="20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50E7A55"/>
    <w:multiLevelType w:val="hybridMultilevel"/>
    <w:tmpl w:val="BB72A41E"/>
    <w:lvl w:ilvl="0" w:tplc="464C68A4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noPunctuationKerning/>
  <w:characterSpacingControl w:val="doNotCompress"/>
  <w:compat/>
  <w:rsids>
    <w:rsidRoot w:val="00D74F7F"/>
    <w:rsid w:val="00086813"/>
    <w:rsid w:val="00191A89"/>
    <w:rsid w:val="007E6A24"/>
    <w:rsid w:val="008E2F7E"/>
    <w:rsid w:val="00B007CB"/>
    <w:rsid w:val="00C02B38"/>
    <w:rsid w:val="00C66998"/>
    <w:rsid w:val="00CD7FA5"/>
    <w:rsid w:val="00D74F7F"/>
    <w:rsid w:val="00DE091C"/>
    <w:rsid w:val="00DE28DE"/>
    <w:rsid w:val="00E12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1" style="mso-position-horizontal-relative:page;mso-position-vertical-relative:page" fill="f" fillcolor="white" stroke="f">
      <v:fill color="white" on="f"/>
      <v:stroke weight="0" insetpen="t" on="f"/>
      <v:shadow color="#ccc"/>
      <v:textbox style="mso-column-margin:5.7pt" inset="0,0,0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681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D7FA5"/>
    <w:pPr>
      <w:keepNext/>
      <w:jc w:val="center"/>
      <w:outlineLvl w:val="0"/>
    </w:pPr>
    <w:rPr>
      <w:rFonts w:ascii="Century Gothic" w:hAnsi="Century Gothic" w:cs="Arial"/>
      <w:b/>
      <w:bCs/>
      <w:color w:val="2051B4"/>
      <w:kern w:val="32"/>
      <w:sz w:val="72"/>
      <w:szCs w:val="32"/>
    </w:rPr>
  </w:style>
  <w:style w:type="paragraph" w:styleId="Heading3">
    <w:name w:val="heading 3"/>
    <w:next w:val="Normal"/>
    <w:link w:val="Heading3Char"/>
    <w:qFormat/>
    <w:rsid w:val="00CD7FA5"/>
    <w:pPr>
      <w:outlineLvl w:val="2"/>
    </w:pPr>
    <w:rPr>
      <w:rFonts w:ascii="Century Gothic" w:hAnsi="Century Gothic"/>
      <w:b/>
      <w:bCs/>
      <w:color w:val="003366"/>
      <w:kern w:val="28"/>
      <w:sz w:val="32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D7FA5"/>
    <w:rPr>
      <w:rFonts w:ascii="Century Gothic" w:hAnsi="Century Gothic"/>
      <w:kern w:val="28"/>
      <w:sz w:val="20"/>
      <w:szCs w:val="20"/>
      <w:lang/>
    </w:rPr>
  </w:style>
  <w:style w:type="paragraph" w:styleId="ListBullet">
    <w:name w:val="List Bullet"/>
    <w:rsid w:val="00CD7FA5"/>
    <w:pPr>
      <w:spacing w:after="40"/>
      <w:ind w:left="287" w:hanging="287"/>
    </w:pPr>
    <w:rPr>
      <w:rFonts w:ascii="Century Gothic" w:hAnsi="Century Gothic"/>
      <w:kern w:val="28"/>
      <w:sz w:val="34"/>
      <w:szCs w:val="34"/>
    </w:rPr>
  </w:style>
  <w:style w:type="paragraph" w:customStyle="1" w:styleId="StyleCenturyGothic24ptBoldIndigoCentered">
    <w:name w:val="Style Century Gothic 24 pt Bold Indigo Centered"/>
    <w:basedOn w:val="Normal"/>
    <w:link w:val="StyleCenturyGothic24ptBoldIndigoCenteredChar"/>
    <w:rsid w:val="00CD7FA5"/>
    <w:pPr>
      <w:jc w:val="center"/>
    </w:pPr>
    <w:rPr>
      <w:rFonts w:ascii="Century Gothic" w:hAnsi="Century Gothic"/>
      <w:b/>
      <w:bCs/>
      <w:color w:val="2051B4"/>
      <w:kern w:val="28"/>
      <w:sz w:val="48"/>
      <w:szCs w:val="48"/>
    </w:rPr>
  </w:style>
  <w:style w:type="character" w:customStyle="1" w:styleId="StyleCenturyGothic24ptBoldIndigoCenteredChar">
    <w:name w:val="Style Century Gothic 24 pt Bold Indigo Centered Char"/>
    <w:basedOn w:val="DefaultParagraphFont"/>
    <w:link w:val="StyleCenturyGothic24ptBoldIndigoCentered"/>
    <w:rsid w:val="00CD7FA5"/>
    <w:rPr>
      <w:rFonts w:ascii="Century Gothic" w:hAnsi="Century Gothic"/>
      <w:b/>
      <w:bCs/>
      <w:color w:val="2051B4"/>
      <w:kern w:val="28"/>
      <w:sz w:val="48"/>
      <w:szCs w:val="48"/>
      <w:lang w:val="en-US" w:eastAsia="en-US" w:bidi="ar-SA"/>
    </w:rPr>
  </w:style>
  <w:style w:type="paragraph" w:customStyle="1" w:styleId="CarforSale">
    <w:name w:val="Car for Sale"/>
    <w:basedOn w:val="Heading1"/>
    <w:link w:val="CarforSaleChar"/>
    <w:rsid w:val="00CD7FA5"/>
    <w:rPr>
      <w:sz w:val="116"/>
    </w:rPr>
  </w:style>
  <w:style w:type="character" w:customStyle="1" w:styleId="Heading1Char">
    <w:name w:val="Heading 1 Char"/>
    <w:basedOn w:val="DefaultParagraphFont"/>
    <w:link w:val="Heading1"/>
    <w:rsid w:val="00CD7FA5"/>
    <w:rPr>
      <w:rFonts w:ascii="Century Gothic" w:hAnsi="Century Gothic" w:cs="Arial"/>
      <w:b/>
      <w:bCs/>
      <w:color w:val="2051B4"/>
      <w:kern w:val="32"/>
      <w:sz w:val="72"/>
      <w:szCs w:val="32"/>
      <w:lang w:val="en-US" w:eastAsia="en-US" w:bidi="ar-SA"/>
    </w:rPr>
  </w:style>
  <w:style w:type="character" w:customStyle="1" w:styleId="CarforSaleChar">
    <w:name w:val="Car for Sale Char"/>
    <w:basedOn w:val="Heading1Char"/>
    <w:link w:val="CarforSale"/>
    <w:rsid w:val="00CD7FA5"/>
    <w:rPr>
      <w:rFonts w:ascii="Century Gothic" w:hAnsi="Century Gothic" w:cs="Arial"/>
      <w:b/>
      <w:bCs/>
      <w:color w:val="2051B4"/>
      <w:kern w:val="32"/>
      <w:sz w:val="116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C02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2B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191A89"/>
    <w:rPr>
      <w:rFonts w:ascii="Century Gothic" w:hAnsi="Century Gothic"/>
      <w:b/>
      <w:bCs/>
      <w:color w:val="003366"/>
      <w:kern w:val="28"/>
      <w:sz w:val="32"/>
      <w:szCs w:val="28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D7FA5"/>
    <w:pPr>
      <w:keepNext/>
      <w:jc w:val="center"/>
      <w:outlineLvl w:val="0"/>
    </w:pPr>
    <w:rPr>
      <w:rFonts w:ascii="Century Gothic" w:hAnsi="Century Gothic" w:cs="Arial"/>
      <w:b/>
      <w:bCs/>
      <w:color w:val="2051B4"/>
      <w:kern w:val="32"/>
      <w:sz w:val="72"/>
      <w:szCs w:val="32"/>
    </w:rPr>
  </w:style>
  <w:style w:type="paragraph" w:styleId="Heading3">
    <w:name w:val="heading 3"/>
    <w:next w:val="Normal"/>
    <w:link w:val="Heading3Char"/>
    <w:qFormat/>
    <w:rsid w:val="00CD7FA5"/>
    <w:pPr>
      <w:outlineLvl w:val="2"/>
    </w:pPr>
    <w:rPr>
      <w:rFonts w:ascii="Century Gothic" w:hAnsi="Century Gothic"/>
      <w:b/>
      <w:bCs/>
      <w:color w:val="003366"/>
      <w:kern w:val="28"/>
      <w:sz w:val="32"/>
      <w:szCs w:val="28"/>
      <w:lang w:val="e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2">
    <w:name w:val="Body Text 2"/>
    <w:basedOn w:val="Normal"/>
    <w:rsid w:val="00CD7FA5"/>
    <w:rPr>
      <w:rFonts w:ascii="Century Gothic" w:hAnsi="Century Gothic"/>
      <w:kern w:val="28"/>
      <w:sz w:val="20"/>
      <w:szCs w:val="20"/>
      <w:lang w:val="en"/>
    </w:rPr>
  </w:style>
  <w:style w:type="paragraph" w:styleId="ListBullet">
    <w:name w:val="List Bullet"/>
    <w:rsid w:val="00CD7FA5"/>
    <w:pPr>
      <w:spacing w:after="40"/>
      <w:ind w:left="287" w:hanging="287"/>
    </w:pPr>
    <w:rPr>
      <w:rFonts w:ascii="Century Gothic" w:hAnsi="Century Gothic"/>
      <w:kern w:val="28"/>
      <w:sz w:val="34"/>
      <w:szCs w:val="34"/>
    </w:rPr>
  </w:style>
  <w:style w:type="paragraph" w:customStyle="1" w:styleId="StyleCenturyGothic24ptBoldIndigoCentered">
    <w:name w:val="Style Century Gothic 24 pt Bold Indigo Centered"/>
    <w:basedOn w:val="Normal"/>
    <w:link w:val="StyleCenturyGothic24ptBoldIndigoCenteredChar"/>
    <w:rsid w:val="00CD7FA5"/>
    <w:pPr>
      <w:jc w:val="center"/>
    </w:pPr>
    <w:rPr>
      <w:rFonts w:ascii="Century Gothic" w:hAnsi="Century Gothic"/>
      <w:b/>
      <w:bCs/>
      <w:color w:val="2051B4"/>
      <w:kern w:val="28"/>
      <w:sz w:val="48"/>
      <w:szCs w:val="48"/>
    </w:rPr>
  </w:style>
  <w:style w:type="character" w:customStyle="1" w:styleId="StyleCenturyGothic24ptBoldIndigoCenteredChar">
    <w:name w:val="Style Century Gothic 24 pt Bold Indigo Centered Char"/>
    <w:basedOn w:val="DefaultParagraphFont"/>
    <w:link w:val="StyleCenturyGothic24ptBoldIndigoCentered"/>
    <w:rsid w:val="00CD7FA5"/>
    <w:rPr>
      <w:rFonts w:ascii="Century Gothic" w:hAnsi="Century Gothic"/>
      <w:b/>
      <w:bCs/>
      <w:color w:val="2051B4"/>
      <w:kern w:val="28"/>
      <w:sz w:val="48"/>
      <w:szCs w:val="48"/>
      <w:lang w:val="en-US" w:eastAsia="en-US" w:bidi="ar-SA"/>
    </w:rPr>
  </w:style>
  <w:style w:type="paragraph" w:customStyle="1" w:styleId="CarforSale">
    <w:name w:val="Car for Sale"/>
    <w:basedOn w:val="Heading1"/>
    <w:link w:val="CarforSaleChar"/>
    <w:rsid w:val="00CD7FA5"/>
    <w:rPr>
      <w:sz w:val="116"/>
    </w:rPr>
  </w:style>
  <w:style w:type="character" w:customStyle="1" w:styleId="Heading1Char">
    <w:name w:val="Heading 1 Char"/>
    <w:basedOn w:val="DefaultParagraphFont"/>
    <w:link w:val="Heading1"/>
    <w:rsid w:val="00CD7FA5"/>
    <w:rPr>
      <w:rFonts w:ascii="Century Gothic" w:hAnsi="Century Gothic" w:cs="Arial"/>
      <w:b/>
      <w:bCs/>
      <w:color w:val="2051B4"/>
      <w:kern w:val="32"/>
      <w:sz w:val="72"/>
      <w:szCs w:val="32"/>
      <w:lang w:val="en-US" w:eastAsia="en-US" w:bidi="ar-SA"/>
    </w:rPr>
  </w:style>
  <w:style w:type="character" w:customStyle="1" w:styleId="CarforSaleChar">
    <w:name w:val="Car for Sale Char"/>
    <w:basedOn w:val="Heading1Char"/>
    <w:link w:val="CarforSale"/>
    <w:rsid w:val="00CD7FA5"/>
    <w:rPr>
      <w:rFonts w:ascii="Century Gothic" w:hAnsi="Century Gothic" w:cs="Arial"/>
      <w:b/>
      <w:bCs/>
      <w:color w:val="2051B4"/>
      <w:kern w:val="32"/>
      <w:sz w:val="116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C02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2B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191A89"/>
    <w:rPr>
      <w:rFonts w:ascii="Century Gothic" w:hAnsi="Century Gothic"/>
      <w:b/>
      <w:bCs/>
      <w:color w:val="003366"/>
      <w:kern w:val="28"/>
      <w:sz w:val="32"/>
      <w:szCs w:val="28"/>
      <w:lang w:val="e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gg\Desktop\TS00610766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TS006107669</Template>
  <TotalTime>21</TotalTime>
  <Pages>1</Pages>
  <Words>0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yegg</dc:creator>
  <cp:lastModifiedBy>west1</cp:lastModifiedBy>
  <cp:revision>3</cp:revision>
  <cp:lastPrinted>2010-11-28T02:55:00Z</cp:lastPrinted>
  <dcterms:created xsi:type="dcterms:W3CDTF">2010-07-18T22:49:00Z</dcterms:created>
  <dcterms:modified xsi:type="dcterms:W3CDTF">2010-11-28T02:56:00Z</dcterms:modified>
</cp:coreProperties>
</file>